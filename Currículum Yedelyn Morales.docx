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03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71"/>
        <w:gridCol w:w="734"/>
        <w:gridCol w:w="6598"/>
      </w:tblGrid>
      <w:tr w:rsidR="000629D5" w14:paraId="2B8629E4" w14:textId="77777777" w:rsidTr="008B77DB">
        <w:trPr>
          <w:trHeight w:val="4121"/>
        </w:trPr>
        <w:tc>
          <w:tcPr>
            <w:tcW w:w="3671" w:type="dxa"/>
            <w:vAlign w:val="bottom"/>
          </w:tcPr>
          <w:p w14:paraId="5FA1D999" w14:textId="4E063EBD" w:rsidR="000629D5" w:rsidRDefault="000629D5" w:rsidP="00022EDE">
            <w:pPr>
              <w:tabs>
                <w:tab w:val="left" w:pos="990"/>
              </w:tabs>
            </w:pPr>
          </w:p>
        </w:tc>
        <w:tc>
          <w:tcPr>
            <w:tcW w:w="734" w:type="dxa"/>
          </w:tcPr>
          <w:p w14:paraId="5F25AF60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598" w:type="dxa"/>
            <w:vMerge w:val="restart"/>
            <w:vAlign w:val="center"/>
          </w:tcPr>
          <w:p w14:paraId="5AA3A90E" w14:textId="77777777" w:rsidR="008B77DB" w:rsidRPr="00B61526" w:rsidRDefault="008B77DB" w:rsidP="008B77DB">
            <w:pPr>
              <w:pStyle w:val="Sinespaciado"/>
              <w:rPr>
                <w:rFonts w:asciiTheme="majorHAnsi" w:hAnsiTheme="majorHAnsi" w:cs="Arial"/>
                <w:b/>
              </w:rPr>
            </w:pPr>
            <w:r w:rsidRPr="00B61526">
              <w:rPr>
                <w:rFonts w:asciiTheme="majorHAnsi" w:hAnsiTheme="majorHAnsi" w:cs="Arial"/>
                <w:b/>
              </w:rPr>
              <w:t>Educación</w:t>
            </w:r>
          </w:p>
          <w:p w14:paraId="53996569" w14:textId="77777777" w:rsidR="008B77DB" w:rsidRPr="00022EDE" w:rsidRDefault="008B77DB" w:rsidP="008B77DB">
            <w:pPr>
              <w:pStyle w:val="Sinespaciado"/>
              <w:rPr>
                <w:rFonts w:cs="Arial"/>
                <w:sz w:val="20"/>
                <w:szCs w:val="20"/>
              </w:rPr>
            </w:pPr>
          </w:p>
          <w:p w14:paraId="3ED4597E" w14:textId="77777777" w:rsidR="008B77DB" w:rsidRPr="008B77DB" w:rsidRDefault="008B77DB" w:rsidP="008B77DB">
            <w:pPr>
              <w:pStyle w:val="Sinespaciado"/>
              <w:rPr>
                <w:rFonts w:cs="Arial"/>
                <w:i/>
                <w:iCs/>
                <w:sz w:val="20"/>
                <w:szCs w:val="20"/>
              </w:rPr>
            </w:pPr>
            <w:r w:rsidRPr="008B77DB">
              <w:rPr>
                <w:rFonts w:cs="Arial"/>
                <w:i/>
                <w:iCs/>
                <w:sz w:val="20"/>
                <w:szCs w:val="20"/>
              </w:rPr>
              <w:t>2021 Universidad Fidélitas</w:t>
            </w:r>
          </w:p>
          <w:p w14:paraId="737A0346" w14:textId="62816D63" w:rsidR="008B77DB" w:rsidRPr="00022EDE" w:rsidRDefault="008B77DB" w:rsidP="008B77DB">
            <w:pPr>
              <w:pStyle w:val="Sinespaciado"/>
              <w:rPr>
                <w:rFonts w:cs="Arial"/>
                <w:sz w:val="20"/>
                <w:szCs w:val="20"/>
              </w:rPr>
            </w:pPr>
            <w:r w:rsidRPr="00022EDE">
              <w:rPr>
                <w:rFonts w:cs="Arial"/>
                <w:sz w:val="20"/>
                <w:szCs w:val="20"/>
              </w:rPr>
              <w:t>Cursando bachiller</w:t>
            </w:r>
            <w:r>
              <w:rPr>
                <w:rFonts w:cs="Arial"/>
                <w:sz w:val="20"/>
                <w:szCs w:val="20"/>
              </w:rPr>
              <w:t xml:space="preserve"> en</w:t>
            </w:r>
            <w:r w:rsidRPr="00022EDE">
              <w:rPr>
                <w:rFonts w:cs="Arial"/>
                <w:sz w:val="20"/>
                <w:szCs w:val="20"/>
              </w:rPr>
              <w:t xml:space="preserve"> Ingeniería en Sistemas de </w:t>
            </w:r>
            <w:r>
              <w:rPr>
                <w:rFonts w:cs="Arial"/>
                <w:sz w:val="20"/>
                <w:szCs w:val="20"/>
              </w:rPr>
              <w:t>C</w:t>
            </w:r>
            <w:r w:rsidRPr="00022EDE">
              <w:rPr>
                <w:rFonts w:cs="Arial"/>
                <w:sz w:val="20"/>
                <w:szCs w:val="20"/>
              </w:rPr>
              <w:t>omputación.</w:t>
            </w:r>
          </w:p>
          <w:p w14:paraId="2ADC7FBB" w14:textId="77777777" w:rsidR="008B77DB" w:rsidRPr="00022EDE" w:rsidRDefault="008B77DB" w:rsidP="008B77DB">
            <w:pPr>
              <w:pStyle w:val="Sinespaciado"/>
              <w:rPr>
                <w:rFonts w:cs="Arial"/>
                <w:sz w:val="20"/>
                <w:szCs w:val="20"/>
              </w:rPr>
            </w:pPr>
          </w:p>
          <w:p w14:paraId="681CE09A" w14:textId="77777777" w:rsidR="008B77DB" w:rsidRPr="008B77DB" w:rsidRDefault="008B77DB" w:rsidP="008B77DB">
            <w:pPr>
              <w:pStyle w:val="Sinespaciado"/>
              <w:rPr>
                <w:rFonts w:cs="Arial"/>
                <w:i/>
                <w:iCs/>
                <w:sz w:val="20"/>
                <w:szCs w:val="20"/>
              </w:rPr>
            </w:pPr>
            <w:r w:rsidRPr="008B77DB">
              <w:rPr>
                <w:rFonts w:cs="Arial"/>
                <w:i/>
                <w:iCs/>
                <w:sz w:val="20"/>
                <w:szCs w:val="20"/>
              </w:rPr>
              <w:t>2016   Colegio Liceo Los Lagos</w:t>
            </w:r>
          </w:p>
          <w:p w14:paraId="36E17293" w14:textId="5B2A05AD" w:rsidR="008B77DB" w:rsidRDefault="008B77DB" w:rsidP="008B77DB">
            <w:pPr>
              <w:pStyle w:val="Sinespaciado"/>
              <w:rPr>
                <w:rFonts w:cs="Arial"/>
                <w:sz w:val="20"/>
                <w:szCs w:val="20"/>
              </w:rPr>
            </w:pPr>
            <w:r w:rsidRPr="00022EDE">
              <w:rPr>
                <w:rFonts w:cs="Arial"/>
                <w:sz w:val="20"/>
                <w:szCs w:val="20"/>
              </w:rPr>
              <w:t>Título de Bachillerato</w:t>
            </w:r>
            <w:r>
              <w:rPr>
                <w:rFonts w:cs="Arial"/>
                <w:sz w:val="20"/>
                <w:szCs w:val="20"/>
              </w:rPr>
              <w:t xml:space="preserve"> en Educación Media.</w:t>
            </w:r>
          </w:p>
          <w:p w14:paraId="3A2C1D02" w14:textId="77777777" w:rsidR="008B77DB" w:rsidRDefault="008B77DB" w:rsidP="00B61526">
            <w:pPr>
              <w:rPr>
                <w:rFonts w:asciiTheme="majorHAnsi" w:hAnsiTheme="majorHAnsi"/>
                <w:b/>
                <w:bCs/>
                <w:sz w:val="22"/>
                <w:lang w:val="es-MX" w:bidi="es-MX"/>
              </w:rPr>
            </w:pPr>
          </w:p>
          <w:p w14:paraId="435895F4" w14:textId="01F54A32" w:rsidR="00022EDE" w:rsidRPr="00022EDE" w:rsidRDefault="00022EDE" w:rsidP="00B61526">
            <w:pPr>
              <w:rPr>
                <w:rFonts w:asciiTheme="majorHAnsi" w:hAnsiTheme="majorHAnsi"/>
                <w:b/>
                <w:bCs/>
                <w:sz w:val="22"/>
                <w:lang w:val="es-MX" w:bidi="es-MX"/>
              </w:rPr>
            </w:pPr>
            <w:r w:rsidRPr="00022EDE">
              <w:rPr>
                <w:rFonts w:asciiTheme="majorHAnsi" w:hAnsiTheme="majorHAnsi"/>
                <w:b/>
                <w:bCs/>
                <w:sz w:val="22"/>
                <w:lang w:val="es-MX" w:bidi="es-MX"/>
              </w:rPr>
              <w:t>Formación técnica</w:t>
            </w:r>
          </w:p>
          <w:p w14:paraId="5381F496" w14:textId="77777777" w:rsidR="00022EDE" w:rsidRPr="008B77DB" w:rsidRDefault="00022EDE" w:rsidP="00B61526">
            <w:pPr>
              <w:pStyle w:val="Sinespaciado"/>
              <w:rPr>
                <w:rFonts w:cs="Arial"/>
                <w:i/>
                <w:iCs/>
                <w:sz w:val="20"/>
                <w:szCs w:val="20"/>
              </w:rPr>
            </w:pPr>
            <w:r w:rsidRPr="008B77DB">
              <w:rPr>
                <w:rFonts w:cs="Arial"/>
                <w:i/>
                <w:iCs/>
                <w:sz w:val="20"/>
                <w:szCs w:val="20"/>
              </w:rPr>
              <w:t>2018   Instituto Nacional de Aprendizaje</w:t>
            </w:r>
          </w:p>
          <w:p w14:paraId="3B910C1D" w14:textId="4ED84C48" w:rsidR="00022EDE" w:rsidRPr="00022EDE" w:rsidRDefault="00022EDE" w:rsidP="00B61526">
            <w:pPr>
              <w:pStyle w:val="Sinespaciado"/>
              <w:rPr>
                <w:rFonts w:cs="Arial"/>
                <w:sz w:val="20"/>
                <w:szCs w:val="20"/>
              </w:rPr>
            </w:pPr>
            <w:r w:rsidRPr="00022EDE">
              <w:rPr>
                <w:rFonts w:cs="Arial"/>
                <w:sz w:val="20"/>
                <w:szCs w:val="20"/>
              </w:rPr>
              <w:t>Técnico soporte en Redes</w:t>
            </w:r>
          </w:p>
          <w:p w14:paraId="468A8469" w14:textId="5AF3502E" w:rsidR="00022EDE" w:rsidRPr="00022EDE" w:rsidRDefault="00022EDE" w:rsidP="00B61526">
            <w:pPr>
              <w:pStyle w:val="Sinespaciado"/>
              <w:rPr>
                <w:rFonts w:cs="Arial"/>
                <w:sz w:val="20"/>
                <w:szCs w:val="20"/>
              </w:rPr>
            </w:pPr>
          </w:p>
          <w:p w14:paraId="4B067BBF" w14:textId="77777777" w:rsidR="00022EDE" w:rsidRPr="008B77DB" w:rsidRDefault="00022EDE" w:rsidP="00B61526">
            <w:pPr>
              <w:pStyle w:val="Sinespaciado"/>
              <w:rPr>
                <w:rFonts w:cs="Arial"/>
                <w:i/>
                <w:iCs/>
                <w:sz w:val="20"/>
                <w:szCs w:val="20"/>
              </w:rPr>
            </w:pPr>
            <w:r w:rsidRPr="008B77DB">
              <w:rPr>
                <w:rFonts w:cs="Arial"/>
                <w:i/>
                <w:iCs/>
                <w:sz w:val="20"/>
                <w:szCs w:val="20"/>
              </w:rPr>
              <w:t>2018   Instituto Nacional de Aprendizaje</w:t>
            </w:r>
          </w:p>
          <w:p w14:paraId="52C632CA" w14:textId="1ABB6779" w:rsidR="00022EDE" w:rsidRPr="00022EDE" w:rsidRDefault="00022EDE" w:rsidP="00B61526">
            <w:pPr>
              <w:pStyle w:val="Sinespaciado"/>
              <w:rPr>
                <w:rFonts w:cs="Arial"/>
                <w:sz w:val="20"/>
                <w:szCs w:val="20"/>
              </w:rPr>
            </w:pPr>
            <w:r w:rsidRPr="00022EDE">
              <w:rPr>
                <w:rFonts w:cs="Arial"/>
                <w:sz w:val="20"/>
                <w:szCs w:val="20"/>
              </w:rPr>
              <w:t>Técnico en telemática</w:t>
            </w:r>
          </w:p>
          <w:p w14:paraId="252C30A6" w14:textId="77777777" w:rsidR="00B61526" w:rsidRDefault="00B61526" w:rsidP="00B61526">
            <w:pPr>
              <w:pStyle w:val="Sinespaciado"/>
              <w:rPr>
                <w:rFonts w:cs="Arial"/>
                <w:sz w:val="20"/>
                <w:szCs w:val="20"/>
              </w:rPr>
            </w:pPr>
          </w:p>
          <w:p w14:paraId="3289C3D8" w14:textId="77777777" w:rsidR="00B61526" w:rsidRPr="00B61526" w:rsidRDefault="00B61526" w:rsidP="00B61526">
            <w:pPr>
              <w:pStyle w:val="Sinespaciado"/>
              <w:rPr>
                <w:rFonts w:asciiTheme="majorHAnsi" w:hAnsiTheme="majorHAnsi" w:cs="Arial"/>
                <w:b/>
              </w:rPr>
            </w:pPr>
            <w:r w:rsidRPr="00B61526">
              <w:rPr>
                <w:rFonts w:asciiTheme="majorHAnsi" w:hAnsiTheme="majorHAnsi" w:cs="Arial"/>
                <w:b/>
              </w:rPr>
              <w:t>Conocimientos complementarios</w:t>
            </w:r>
          </w:p>
          <w:p w14:paraId="6A2AF24F" w14:textId="77777777" w:rsidR="00B61526" w:rsidRPr="00B61526" w:rsidRDefault="00B61526" w:rsidP="00B61526">
            <w:pPr>
              <w:pStyle w:val="Sinespaciado"/>
              <w:rPr>
                <w:rFonts w:cs="Arial"/>
                <w:b/>
                <w:sz w:val="20"/>
                <w:szCs w:val="20"/>
              </w:rPr>
            </w:pPr>
          </w:p>
          <w:p w14:paraId="0C9EAD6C" w14:textId="77777777" w:rsidR="00B61526" w:rsidRPr="00B61526" w:rsidRDefault="00B61526" w:rsidP="00B61526">
            <w:pPr>
              <w:pStyle w:val="Sinespaciado"/>
              <w:rPr>
                <w:rFonts w:cs="Arial"/>
                <w:bCs/>
                <w:sz w:val="20"/>
                <w:szCs w:val="20"/>
              </w:rPr>
            </w:pPr>
            <w:bookmarkStart w:id="0" w:name="_Hlk2023550"/>
            <w:r w:rsidRPr="00B61526">
              <w:rPr>
                <w:rFonts w:cs="Arial"/>
                <w:bCs/>
                <w:sz w:val="20"/>
                <w:szCs w:val="20"/>
              </w:rPr>
              <w:t>Inglés B1</w:t>
            </w:r>
          </w:p>
          <w:p w14:paraId="3E6FD137" w14:textId="77777777" w:rsidR="00B61526" w:rsidRDefault="00B61526" w:rsidP="00B61526">
            <w:pPr>
              <w:pStyle w:val="Sinespaciado"/>
              <w:rPr>
                <w:rFonts w:cs="Arial"/>
                <w:sz w:val="20"/>
                <w:szCs w:val="20"/>
              </w:rPr>
            </w:pPr>
            <w:r w:rsidRPr="00B61526">
              <w:rPr>
                <w:rFonts w:cs="Arial"/>
                <w:sz w:val="20"/>
                <w:szCs w:val="20"/>
              </w:rPr>
              <w:t>Cuatro módulos CCNA</w:t>
            </w:r>
          </w:p>
          <w:p w14:paraId="1135AB3F" w14:textId="560334E1" w:rsidR="008B77DB" w:rsidRPr="00B61526" w:rsidRDefault="008B77DB" w:rsidP="00B61526">
            <w:pPr>
              <w:pStyle w:val="Sinespaciad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Exel Básico </w:t>
            </w:r>
          </w:p>
          <w:p w14:paraId="62BA01AC" w14:textId="6ADC65E3" w:rsidR="00B61526" w:rsidRPr="00B61526" w:rsidRDefault="00B61526" w:rsidP="00B61526">
            <w:pPr>
              <w:pStyle w:val="Sinespaciado"/>
              <w:rPr>
                <w:rFonts w:cs="Arial"/>
                <w:sz w:val="20"/>
                <w:szCs w:val="20"/>
              </w:rPr>
            </w:pPr>
            <w:r w:rsidRPr="00B61526">
              <w:rPr>
                <w:rFonts w:cs="Arial"/>
                <w:sz w:val="20"/>
                <w:szCs w:val="20"/>
              </w:rPr>
              <w:t>It Essentials</w:t>
            </w:r>
          </w:p>
          <w:p w14:paraId="14DF0365" w14:textId="243DB299" w:rsidR="00B61526" w:rsidRPr="00B61526" w:rsidRDefault="00B61526" w:rsidP="00B61526">
            <w:pPr>
              <w:pStyle w:val="Sinespaciado"/>
              <w:rPr>
                <w:rFonts w:cs="Arial"/>
                <w:sz w:val="20"/>
                <w:szCs w:val="20"/>
              </w:rPr>
            </w:pPr>
            <w:r w:rsidRPr="00B61526">
              <w:rPr>
                <w:rFonts w:cs="Arial"/>
                <w:sz w:val="20"/>
                <w:szCs w:val="20"/>
              </w:rPr>
              <w:t>Linux Essentials</w:t>
            </w:r>
          </w:p>
          <w:p w14:paraId="4A920059" w14:textId="77777777" w:rsidR="00B61526" w:rsidRPr="00B61526" w:rsidRDefault="00B61526" w:rsidP="00B61526">
            <w:pPr>
              <w:pStyle w:val="Sinespaciado"/>
              <w:rPr>
                <w:rFonts w:cs="Arial"/>
                <w:sz w:val="20"/>
                <w:szCs w:val="20"/>
              </w:rPr>
            </w:pPr>
            <w:r w:rsidRPr="00B61526">
              <w:rPr>
                <w:rFonts w:cs="Arial"/>
                <w:sz w:val="20"/>
                <w:szCs w:val="20"/>
                <w:lang w:val="es-MX"/>
              </w:rPr>
              <w:t>Introducción a la Seguridad Cibernética</w:t>
            </w:r>
          </w:p>
          <w:bookmarkEnd w:id="0"/>
          <w:p w14:paraId="1711A95A" w14:textId="77777777" w:rsidR="00B61526" w:rsidRPr="00B61526" w:rsidRDefault="00B61526" w:rsidP="00B61526">
            <w:pPr>
              <w:pStyle w:val="Sinespaciado"/>
              <w:rPr>
                <w:rFonts w:cs="Arial"/>
                <w:sz w:val="20"/>
                <w:szCs w:val="20"/>
              </w:rPr>
            </w:pPr>
            <w:r w:rsidRPr="00B61526">
              <w:rPr>
                <w:rFonts w:cs="Arial"/>
                <w:sz w:val="20"/>
                <w:szCs w:val="20"/>
              </w:rPr>
              <w:t>Conocimiento básico en servidores Linux y Windows 2012.</w:t>
            </w:r>
          </w:p>
          <w:p w14:paraId="1B9A9A45" w14:textId="77777777" w:rsidR="00B61526" w:rsidRPr="00B61526" w:rsidRDefault="00B61526" w:rsidP="00B61526">
            <w:pPr>
              <w:pStyle w:val="Sinespaciado"/>
              <w:rPr>
                <w:rFonts w:cs="Arial"/>
                <w:sz w:val="20"/>
                <w:szCs w:val="20"/>
              </w:rPr>
            </w:pPr>
            <w:r w:rsidRPr="00B61526">
              <w:rPr>
                <w:rFonts w:cs="Arial"/>
                <w:sz w:val="20"/>
                <w:szCs w:val="20"/>
              </w:rPr>
              <w:t>Cableado estructurado</w:t>
            </w:r>
          </w:p>
          <w:p w14:paraId="151D01DD" w14:textId="3CD03C7B" w:rsidR="00B61526" w:rsidRPr="00B61526" w:rsidRDefault="00B61526" w:rsidP="00B61526">
            <w:pPr>
              <w:pStyle w:val="Sinespaciado"/>
              <w:rPr>
                <w:rFonts w:cs="Arial"/>
                <w:sz w:val="20"/>
                <w:szCs w:val="20"/>
              </w:rPr>
            </w:pPr>
            <w:r w:rsidRPr="00B61526">
              <w:rPr>
                <w:rFonts w:cs="Arial"/>
                <w:sz w:val="20"/>
                <w:szCs w:val="20"/>
              </w:rPr>
              <w:t>Configuración de Mikrotik</w:t>
            </w:r>
          </w:p>
          <w:p w14:paraId="14DD48FD" w14:textId="56945B8F" w:rsidR="00B61526" w:rsidRDefault="00B61526" w:rsidP="00B61526">
            <w:pPr>
              <w:pStyle w:val="Sinespaciad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  <w:r w:rsidRPr="00B61526">
              <w:rPr>
                <w:rFonts w:cs="Arial"/>
                <w:sz w:val="20"/>
                <w:szCs w:val="20"/>
              </w:rPr>
              <w:t>onocimiento en redes FTTH</w:t>
            </w:r>
          </w:p>
          <w:p w14:paraId="728E83AA" w14:textId="77777777" w:rsidR="00B61526" w:rsidRPr="00B61526" w:rsidRDefault="00B61526" w:rsidP="00B61526">
            <w:pPr>
              <w:pStyle w:val="Sinespaciado"/>
              <w:rPr>
                <w:rFonts w:asciiTheme="majorHAnsi" w:hAnsiTheme="majorHAnsi" w:cs="Arial"/>
              </w:rPr>
            </w:pPr>
          </w:p>
          <w:p w14:paraId="0E661D97" w14:textId="77777777" w:rsidR="00B61526" w:rsidRPr="00B61526" w:rsidRDefault="00B61526" w:rsidP="00B61526">
            <w:pPr>
              <w:pStyle w:val="Sinespaciado"/>
              <w:rPr>
                <w:rFonts w:asciiTheme="majorHAnsi" w:hAnsiTheme="majorHAnsi" w:cs="Arial"/>
                <w:b/>
              </w:rPr>
            </w:pPr>
            <w:r w:rsidRPr="00B61526">
              <w:rPr>
                <w:rFonts w:asciiTheme="majorHAnsi" w:hAnsiTheme="majorHAnsi" w:cs="Arial"/>
                <w:b/>
              </w:rPr>
              <w:t>Experiencia Profesional</w:t>
            </w:r>
          </w:p>
          <w:p w14:paraId="67A05EEA" w14:textId="77777777" w:rsidR="00B61526" w:rsidRPr="00B61526" w:rsidRDefault="00B61526" w:rsidP="00B61526">
            <w:pPr>
              <w:pStyle w:val="Sinespaciado"/>
              <w:rPr>
                <w:rFonts w:cs="Arial"/>
                <w:sz w:val="20"/>
                <w:szCs w:val="20"/>
              </w:rPr>
            </w:pPr>
          </w:p>
          <w:p w14:paraId="2632EDD7" w14:textId="1BAD1546" w:rsidR="00B61526" w:rsidRPr="008B77DB" w:rsidRDefault="00B61526" w:rsidP="00B61526">
            <w:pPr>
              <w:pStyle w:val="Sinespaciado"/>
              <w:rPr>
                <w:rFonts w:cs="Arial"/>
                <w:b/>
                <w:i/>
                <w:iCs/>
                <w:sz w:val="20"/>
                <w:szCs w:val="20"/>
              </w:rPr>
            </w:pPr>
            <w:r w:rsidRPr="008B77DB">
              <w:rPr>
                <w:rFonts w:cs="Arial"/>
                <w:bCs/>
                <w:i/>
                <w:iCs/>
                <w:sz w:val="20"/>
                <w:szCs w:val="20"/>
              </w:rPr>
              <w:t xml:space="preserve">2020 Align Technology. </w:t>
            </w:r>
            <w:r w:rsidRPr="008B77DB">
              <w:rPr>
                <w:rFonts w:cs="Arial"/>
                <w:b/>
                <w:i/>
                <w:iCs/>
                <w:sz w:val="20"/>
                <w:szCs w:val="20"/>
              </w:rPr>
              <w:t>Trabajo actualmente</w:t>
            </w:r>
          </w:p>
          <w:p w14:paraId="0ADB24CE" w14:textId="77777777" w:rsidR="00B61526" w:rsidRPr="00B61526" w:rsidRDefault="00B61526" w:rsidP="00B61526">
            <w:pPr>
              <w:pStyle w:val="Sinespaciado"/>
              <w:rPr>
                <w:rFonts w:cs="Arial"/>
                <w:b/>
                <w:sz w:val="20"/>
                <w:szCs w:val="20"/>
              </w:rPr>
            </w:pPr>
          </w:p>
          <w:p w14:paraId="141FA232" w14:textId="77777777" w:rsidR="00B61526" w:rsidRPr="00B61526" w:rsidRDefault="00B61526" w:rsidP="00B61526">
            <w:pPr>
              <w:pStyle w:val="Sinespaciado"/>
              <w:numPr>
                <w:ilvl w:val="0"/>
                <w:numId w:val="3"/>
              </w:numPr>
              <w:rPr>
                <w:rFonts w:cs="Arial"/>
                <w:b/>
                <w:sz w:val="20"/>
                <w:szCs w:val="20"/>
              </w:rPr>
            </w:pPr>
            <w:r w:rsidRPr="00B61526">
              <w:rPr>
                <w:rFonts w:cs="Arial"/>
                <w:bCs/>
                <w:sz w:val="20"/>
                <w:szCs w:val="20"/>
              </w:rPr>
              <w:t>Diseñar tratamientos dentales en 3D con software especializado</w:t>
            </w:r>
          </w:p>
          <w:p w14:paraId="1C9E03DA" w14:textId="77777777" w:rsidR="00B61526" w:rsidRPr="00B61526" w:rsidRDefault="00B61526" w:rsidP="00B61526">
            <w:pPr>
              <w:pStyle w:val="Sinespaciado"/>
              <w:numPr>
                <w:ilvl w:val="0"/>
                <w:numId w:val="3"/>
              </w:numPr>
              <w:rPr>
                <w:rFonts w:cs="Arial"/>
                <w:b/>
                <w:sz w:val="20"/>
                <w:szCs w:val="20"/>
              </w:rPr>
            </w:pPr>
            <w:r w:rsidRPr="00B61526">
              <w:rPr>
                <w:rFonts w:cs="Arial"/>
                <w:bCs/>
                <w:sz w:val="20"/>
                <w:szCs w:val="20"/>
              </w:rPr>
              <w:t>Entender conceptos clínicos para el desarrollo de los casos a partir de las necesidades del doctor</w:t>
            </w:r>
          </w:p>
          <w:p w14:paraId="750671B2" w14:textId="77777777" w:rsidR="00B61526" w:rsidRPr="00B61526" w:rsidRDefault="00B61526" w:rsidP="00B61526">
            <w:pPr>
              <w:pStyle w:val="Sinespaciado"/>
              <w:ind w:left="425"/>
              <w:rPr>
                <w:rFonts w:cs="Arial"/>
                <w:b/>
                <w:sz w:val="20"/>
                <w:szCs w:val="20"/>
              </w:rPr>
            </w:pPr>
          </w:p>
          <w:p w14:paraId="1344C003" w14:textId="77777777" w:rsidR="00B61526" w:rsidRPr="008B77DB" w:rsidRDefault="00B61526" w:rsidP="00B61526">
            <w:pPr>
              <w:pStyle w:val="Sinespaciado"/>
              <w:rPr>
                <w:rFonts w:cs="Arial"/>
                <w:i/>
                <w:iCs/>
                <w:sz w:val="20"/>
                <w:szCs w:val="20"/>
              </w:rPr>
            </w:pPr>
            <w:r w:rsidRPr="008B77DB">
              <w:rPr>
                <w:rFonts w:cs="Arial"/>
                <w:i/>
                <w:iCs/>
                <w:sz w:val="20"/>
                <w:szCs w:val="20"/>
              </w:rPr>
              <w:t xml:space="preserve">2018 Telecable. </w:t>
            </w:r>
            <w:r w:rsidRPr="008B77DB">
              <w:rPr>
                <w:rFonts w:cs="Arial"/>
                <w:b/>
                <w:i/>
                <w:iCs/>
                <w:sz w:val="20"/>
                <w:szCs w:val="20"/>
              </w:rPr>
              <w:t>Práctica Profesional</w:t>
            </w:r>
          </w:p>
          <w:p w14:paraId="4F8700CA" w14:textId="77777777" w:rsidR="00B61526" w:rsidRPr="00B61526" w:rsidRDefault="00B61526" w:rsidP="00B61526">
            <w:pPr>
              <w:pStyle w:val="Sinespaciado"/>
              <w:rPr>
                <w:rFonts w:cs="Arial"/>
                <w:sz w:val="20"/>
                <w:szCs w:val="20"/>
              </w:rPr>
            </w:pPr>
          </w:p>
          <w:p w14:paraId="09362D16" w14:textId="5A15E90F" w:rsidR="00B61526" w:rsidRPr="00B61526" w:rsidRDefault="00B61526" w:rsidP="00B61526">
            <w:pPr>
              <w:pStyle w:val="Sinespaciado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B61526">
              <w:rPr>
                <w:rFonts w:cs="Arial"/>
                <w:sz w:val="20"/>
                <w:szCs w:val="20"/>
              </w:rPr>
              <w:t>Atención a Central telefónica</w:t>
            </w:r>
          </w:p>
          <w:p w14:paraId="7E6C6773" w14:textId="77777777" w:rsidR="00B61526" w:rsidRPr="00B61526" w:rsidRDefault="00B61526" w:rsidP="00B61526">
            <w:pPr>
              <w:pStyle w:val="Sinespaciado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B61526">
              <w:rPr>
                <w:rFonts w:cs="Arial"/>
                <w:sz w:val="20"/>
                <w:szCs w:val="20"/>
              </w:rPr>
              <w:t>Aprovisionamiento de equipos finales</w:t>
            </w:r>
          </w:p>
          <w:p w14:paraId="1FC9AB67" w14:textId="77777777" w:rsidR="00B61526" w:rsidRPr="00B61526" w:rsidRDefault="00B61526" w:rsidP="00B61526">
            <w:pPr>
              <w:pStyle w:val="Sinespaciado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B61526">
              <w:rPr>
                <w:rFonts w:cs="Arial"/>
                <w:sz w:val="20"/>
                <w:szCs w:val="20"/>
              </w:rPr>
              <w:t>Configuración de equipos empresariales</w:t>
            </w:r>
          </w:p>
          <w:p w14:paraId="16C15561" w14:textId="77777777" w:rsidR="00B61526" w:rsidRPr="00B61526" w:rsidRDefault="00B61526" w:rsidP="00B61526">
            <w:pPr>
              <w:pStyle w:val="Sinespaciado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B61526">
              <w:rPr>
                <w:rFonts w:cs="Arial"/>
                <w:sz w:val="20"/>
                <w:szCs w:val="20"/>
              </w:rPr>
              <w:t>Visitas a clientes</w:t>
            </w:r>
          </w:p>
          <w:p w14:paraId="11F51E3E" w14:textId="159ABAFF" w:rsidR="00B61526" w:rsidRPr="00B61526" w:rsidRDefault="00B61526" w:rsidP="00B61526">
            <w:pPr>
              <w:pStyle w:val="Sinespaciado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B61526">
              <w:rPr>
                <w:rFonts w:cs="Arial"/>
                <w:sz w:val="20"/>
                <w:szCs w:val="20"/>
              </w:rPr>
              <w:t>Monitoreo de enlaces</w:t>
            </w:r>
          </w:p>
          <w:p w14:paraId="0395E640" w14:textId="77777777" w:rsidR="00B61526" w:rsidRPr="00B61526" w:rsidRDefault="00B61526" w:rsidP="00B61526">
            <w:pPr>
              <w:pStyle w:val="Sinespaciado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B61526">
              <w:rPr>
                <w:rFonts w:cs="Arial"/>
                <w:sz w:val="20"/>
                <w:szCs w:val="20"/>
              </w:rPr>
              <w:t>Utilización de varios softwares (CRM, APROS, OTRS, entre otros)</w:t>
            </w:r>
          </w:p>
          <w:p w14:paraId="28AEE1CB" w14:textId="77777777" w:rsidR="00B61526" w:rsidRPr="00B61526" w:rsidRDefault="00B61526" w:rsidP="00B61526">
            <w:pPr>
              <w:pStyle w:val="Sinespaciado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B61526">
              <w:rPr>
                <w:rFonts w:cs="Arial"/>
                <w:sz w:val="20"/>
                <w:szCs w:val="20"/>
              </w:rPr>
              <w:t>Capacitación de Redes HFC, FTTH y CATV</w:t>
            </w:r>
          </w:p>
          <w:p w14:paraId="5818F998" w14:textId="77777777" w:rsidR="00B61526" w:rsidRPr="00D75404" w:rsidRDefault="00B61526" w:rsidP="00B6152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  <w:p w14:paraId="1E5B7886" w14:textId="77777777" w:rsidR="00B61526" w:rsidRPr="00B61526" w:rsidRDefault="00B61526" w:rsidP="00B61526">
            <w:pPr>
              <w:pStyle w:val="Sinespaciado"/>
              <w:rPr>
                <w:rFonts w:asciiTheme="majorHAnsi" w:hAnsiTheme="majorHAnsi" w:cs="Arial"/>
                <w:b/>
              </w:rPr>
            </w:pPr>
            <w:r w:rsidRPr="00B61526">
              <w:rPr>
                <w:rFonts w:asciiTheme="majorHAnsi" w:hAnsiTheme="majorHAnsi" w:cs="Arial"/>
                <w:b/>
              </w:rPr>
              <w:t>Referencias</w:t>
            </w:r>
          </w:p>
          <w:p w14:paraId="362B7F2D" w14:textId="77777777" w:rsidR="00B61526" w:rsidRPr="00B61526" w:rsidRDefault="00B61526" w:rsidP="00B61526">
            <w:pPr>
              <w:pStyle w:val="Sinespaciado"/>
              <w:jc w:val="both"/>
              <w:rPr>
                <w:rFonts w:cs="Arial"/>
                <w:sz w:val="20"/>
                <w:szCs w:val="20"/>
              </w:rPr>
            </w:pPr>
          </w:p>
          <w:p w14:paraId="3DBABAAA" w14:textId="77777777" w:rsidR="00B61526" w:rsidRPr="00B61526" w:rsidRDefault="00B61526" w:rsidP="00B61526">
            <w:pPr>
              <w:pStyle w:val="Sinespaciado"/>
              <w:jc w:val="both"/>
              <w:rPr>
                <w:rFonts w:cs="Arial"/>
                <w:sz w:val="20"/>
                <w:szCs w:val="20"/>
              </w:rPr>
            </w:pPr>
            <w:r w:rsidRPr="00B61526">
              <w:rPr>
                <w:rFonts w:cs="Arial"/>
                <w:sz w:val="20"/>
                <w:szCs w:val="20"/>
              </w:rPr>
              <w:t xml:space="preserve">David Cerdas Romero, Líder Técnico Telecable S.A. 8995 5026 </w:t>
            </w:r>
          </w:p>
          <w:p w14:paraId="3F97D304" w14:textId="06773F12" w:rsidR="00B61526" w:rsidRPr="00B61526" w:rsidRDefault="00B61526" w:rsidP="00B61526">
            <w:pPr>
              <w:pStyle w:val="Sinespaciado"/>
              <w:jc w:val="both"/>
              <w:rPr>
                <w:rFonts w:cs="Arial"/>
                <w:sz w:val="20"/>
                <w:szCs w:val="20"/>
              </w:rPr>
            </w:pPr>
            <w:r w:rsidRPr="00B61526">
              <w:rPr>
                <w:rFonts w:cs="Arial"/>
                <w:sz w:val="20"/>
                <w:szCs w:val="20"/>
              </w:rPr>
              <w:t>Erick Mora Arce, Técnico en Mecatrónica. 8426 0030</w:t>
            </w:r>
          </w:p>
          <w:p w14:paraId="1EE42C72" w14:textId="77777777" w:rsidR="00B61526" w:rsidRPr="00022EDE" w:rsidRDefault="00B61526" w:rsidP="00B61526">
            <w:pPr>
              <w:pStyle w:val="Sinespaciado"/>
              <w:rPr>
                <w:rFonts w:cs="Arial"/>
                <w:sz w:val="20"/>
                <w:szCs w:val="20"/>
              </w:rPr>
            </w:pPr>
          </w:p>
          <w:p w14:paraId="4B3117A4" w14:textId="77777777" w:rsidR="00022EDE" w:rsidRDefault="00022EDE" w:rsidP="00B61526">
            <w:pPr>
              <w:rPr>
                <w:b/>
                <w:bCs/>
                <w:sz w:val="22"/>
                <w:lang w:val="es-MX" w:bidi="es-MX"/>
              </w:rPr>
            </w:pPr>
          </w:p>
          <w:p w14:paraId="60D020C6" w14:textId="61124D7B" w:rsidR="000629D5" w:rsidRDefault="000629D5" w:rsidP="00B61526"/>
        </w:tc>
      </w:tr>
      <w:tr w:rsidR="000629D5" w14:paraId="6D013BBE" w14:textId="77777777" w:rsidTr="008B77DB">
        <w:trPr>
          <w:trHeight w:val="9714"/>
        </w:trPr>
        <w:tc>
          <w:tcPr>
            <w:tcW w:w="3671" w:type="dxa"/>
            <w:vAlign w:val="bottom"/>
          </w:tcPr>
          <w:p w14:paraId="5501E120" w14:textId="1AD5AAC5" w:rsidR="000629D5" w:rsidRPr="00022EDE" w:rsidRDefault="00022EDE" w:rsidP="00846D4F">
            <w:pPr>
              <w:pStyle w:val="Ttulo"/>
              <w:rPr>
                <w:sz w:val="56"/>
                <w:szCs w:val="56"/>
              </w:rPr>
            </w:pPr>
            <w:r w:rsidRPr="00022EDE">
              <w:rPr>
                <w:sz w:val="56"/>
                <w:szCs w:val="56"/>
              </w:rPr>
              <w:t>Yedelyn morales González</w:t>
            </w:r>
          </w:p>
          <w:p w14:paraId="44266589" w14:textId="7C1918F9" w:rsidR="000629D5" w:rsidRDefault="00022EDE" w:rsidP="000629D5">
            <w:pPr>
              <w:pStyle w:val="Subttulo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 xml:space="preserve">Técnico en Redes y Telecomunicaciones. </w:t>
            </w:r>
          </w:p>
          <w:p w14:paraId="10121B9A" w14:textId="77777777" w:rsidR="000629D5" w:rsidRDefault="000629D5" w:rsidP="000629D5"/>
          <w:sdt>
            <w:sdtPr>
              <w:id w:val="-1954003311"/>
              <w:placeholder>
                <w:docPart w:val="29082BA79D534889944BE680B31F689B"/>
              </w:placeholder>
              <w:temporary/>
              <w:showingPlcHdr/>
              <w15:appearance w15:val="hidden"/>
            </w:sdtPr>
            <w:sdtContent>
              <w:p w14:paraId="21B9ACD4" w14:textId="77777777" w:rsidR="000629D5" w:rsidRPr="00846D4F" w:rsidRDefault="000629D5" w:rsidP="00846D4F">
                <w:pPr>
                  <w:pStyle w:val="Ttulo2"/>
                </w:pPr>
                <w:r w:rsidRPr="00846D4F">
                  <w:rPr>
                    <w:rStyle w:val="Ttulo2Car"/>
                    <w:b/>
                    <w:lang w:val="es-MX" w:bidi="es-MX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6FF961782A8D48B3AF98F050F2EAF329"/>
              </w:placeholder>
              <w:temporary/>
              <w:showingPlcHdr/>
              <w15:appearance w15:val="hidden"/>
            </w:sdtPr>
            <w:sdtContent>
              <w:p w14:paraId="6B27F83C" w14:textId="77777777" w:rsidR="000629D5" w:rsidRDefault="000629D5" w:rsidP="000629D5">
                <w:pPr>
                  <w:pStyle w:val="Detallesdecontacto"/>
                </w:pPr>
                <w:r w:rsidRPr="004D3011">
                  <w:rPr>
                    <w:lang w:val="es-MX" w:bidi="es-MX"/>
                  </w:rPr>
                  <w:t>TELÉFONO:</w:t>
                </w:r>
              </w:p>
            </w:sdtContent>
          </w:sdt>
          <w:p w14:paraId="26C950DE" w14:textId="20BE96E4" w:rsidR="000629D5" w:rsidRDefault="00022EDE" w:rsidP="00022EDE">
            <w:pPr>
              <w:pStyle w:val="Detallesdecontacto"/>
            </w:pPr>
            <w:r>
              <w:t>+ 506 833</w:t>
            </w:r>
            <w:r w:rsidR="008B77DB">
              <w:t xml:space="preserve"> </w:t>
            </w:r>
            <w:r>
              <w:t>716</w:t>
            </w:r>
            <w:r w:rsidR="008B77DB">
              <w:t xml:space="preserve"> </w:t>
            </w:r>
            <w:r>
              <w:t>65</w:t>
            </w:r>
            <w:r w:rsidR="00B61526">
              <w:t xml:space="preserve"> /842</w:t>
            </w:r>
            <w:r w:rsidR="008B77DB">
              <w:t xml:space="preserve"> </w:t>
            </w:r>
            <w:r w:rsidR="00B61526">
              <w:t>600</w:t>
            </w:r>
            <w:r w:rsidR="008B77DB">
              <w:t xml:space="preserve"> </w:t>
            </w:r>
            <w:r w:rsidR="00B61526">
              <w:t>30</w:t>
            </w:r>
          </w:p>
          <w:p w14:paraId="78F6357A" w14:textId="77777777" w:rsidR="00022EDE" w:rsidRDefault="00022EDE" w:rsidP="00022EDE">
            <w:pPr>
              <w:pStyle w:val="Detallesdecontacto"/>
            </w:pPr>
          </w:p>
          <w:sdt>
            <w:sdtPr>
              <w:id w:val="-240260293"/>
              <w:placeholder>
                <w:docPart w:val="FCAF096D1E534DC88F4BD7F594D1E1E8"/>
              </w:placeholder>
              <w:temporary/>
              <w:showingPlcHdr/>
              <w15:appearance w15:val="hidden"/>
            </w:sdtPr>
            <w:sdtContent>
              <w:p w14:paraId="1430207B" w14:textId="77777777" w:rsidR="000629D5" w:rsidRDefault="000629D5" w:rsidP="000629D5">
                <w:pPr>
                  <w:pStyle w:val="Detallesdecontacto"/>
                </w:pPr>
                <w:r w:rsidRPr="004D3011">
                  <w:rPr>
                    <w:lang w:val="es-MX" w:bidi="es-MX"/>
                  </w:rPr>
                  <w:t>CORREO:</w:t>
                </w:r>
              </w:p>
            </w:sdtContent>
          </w:sdt>
          <w:p w14:paraId="6117E899" w14:textId="39148B4F" w:rsidR="000629D5" w:rsidRDefault="00022EDE" w:rsidP="000629D5">
            <w:pPr>
              <w:pStyle w:val="Detallesdecontacto"/>
              <w:rPr>
                <w:rStyle w:val="Hipervnculo"/>
              </w:rPr>
            </w:pPr>
            <w:hyperlink r:id="rId10" w:history="1">
              <w:r w:rsidRPr="00F402D6">
                <w:rPr>
                  <w:rStyle w:val="Hipervnculo"/>
                </w:rPr>
                <w:t>yedelin71</w:t>
              </w:r>
              <w:r w:rsidRPr="00F402D6">
                <w:rPr>
                  <w:rStyle w:val="Hipervnculo"/>
                </w:rPr>
                <w:t>@</w:t>
              </w:r>
              <w:r w:rsidRPr="00F402D6">
                <w:rPr>
                  <w:rStyle w:val="Hipervnculo"/>
                </w:rPr>
                <w:t>gmail.com</w:t>
              </w:r>
            </w:hyperlink>
          </w:p>
          <w:p w14:paraId="7CFF1A3C" w14:textId="77777777" w:rsidR="00022EDE" w:rsidRDefault="00022EDE" w:rsidP="000629D5">
            <w:pPr>
              <w:pStyle w:val="Detallesdecontacto"/>
              <w:rPr>
                <w:rStyle w:val="Hipervnculo"/>
              </w:rPr>
            </w:pPr>
          </w:p>
          <w:p w14:paraId="1BB8F65E" w14:textId="058D3B25" w:rsidR="00022EDE" w:rsidRDefault="00022EDE" w:rsidP="00022EDE">
            <w:pPr>
              <w:pStyle w:val="Detallesdecontacto"/>
            </w:pPr>
            <w:r>
              <w:t xml:space="preserve">DIRECCIÓN: </w:t>
            </w:r>
          </w:p>
          <w:p w14:paraId="48CDA0B1" w14:textId="42895589" w:rsidR="00022EDE" w:rsidRDefault="00022EDE" w:rsidP="00022EDE">
            <w:pPr>
              <w:pStyle w:val="Detallesdecontacto"/>
            </w:pPr>
            <w:r>
              <w:t>Heredia, Santa Barbara.</w:t>
            </w:r>
          </w:p>
          <w:p w14:paraId="74BE292E" w14:textId="77777777" w:rsidR="00022EDE" w:rsidRDefault="00022EDE" w:rsidP="00022EDE">
            <w:pPr>
              <w:pStyle w:val="Detallesdecontacto"/>
            </w:pPr>
          </w:p>
          <w:p w14:paraId="155ABB45" w14:textId="4B79105C" w:rsidR="00022EDE" w:rsidRPr="00846D4F" w:rsidRDefault="00022EDE" w:rsidP="000629D5">
            <w:pPr>
              <w:pStyle w:val="Detallesdecontacto"/>
              <w:rPr>
                <w:rStyle w:val="Hipervnculo"/>
              </w:rPr>
            </w:pPr>
          </w:p>
        </w:tc>
        <w:tc>
          <w:tcPr>
            <w:tcW w:w="734" w:type="dxa"/>
          </w:tcPr>
          <w:p w14:paraId="54CEFC77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598" w:type="dxa"/>
            <w:vMerge/>
          </w:tcPr>
          <w:p w14:paraId="23B83620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635DEB39" w14:textId="77777777" w:rsidR="00000000" w:rsidRPr="00846D4F" w:rsidRDefault="00000000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F6468" w14:textId="77777777" w:rsidR="000E597C" w:rsidRDefault="000E597C" w:rsidP="000C45FF">
      <w:r>
        <w:separator/>
      </w:r>
    </w:p>
  </w:endnote>
  <w:endnote w:type="continuationSeparator" w:id="0">
    <w:p w14:paraId="27CE3E30" w14:textId="77777777" w:rsidR="000E597C" w:rsidRDefault="000E597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EE98" w14:textId="77777777" w:rsidR="000E597C" w:rsidRDefault="000E597C" w:rsidP="000C45FF">
      <w:r>
        <w:separator/>
      </w:r>
    </w:p>
  </w:footnote>
  <w:footnote w:type="continuationSeparator" w:id="0">
    <w:p w14:paraId="39F8AC53" w14:textId="77777777" w:rsidR="000E597C" w:rsidRDefault="000E597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E9F79" w14:textId="77777777" w:rsidR="000C45FF" w:rsidRDefault="000C45FF">
    <w:pPr>
      <w:pStyle w:val="Encabezado"/>
    </w:pPr>
    <w:r>
      <w:rPr>
        <w:noProof/>
        <w:lang w:val="es-MX" w:bidi="es-MX"/>
      </w:rPr>
      <w:drawing>
        <wp:anchor distT="0" distB="0" distL="114300" distR="114300" simplePos="0" relativeHeight="251658240" behindDoc="1" locked="0" layoutInCell="1" allowOverlap="1" wp14:anchorId="068541A7" wp14:editId="413468E7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53C8"/>
    <w:multiLevelType w:val="hybridMultilevel"/>
    <w:tmpl w:val="E580EF80"/>
    <w:lvl w:ilvl="0" w:tplc="1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" w15:restartNumberingAfterBreak="0">
    <w:nsid w:val="1FFC3736"/>
    <w:multiLevelType w:val="hybridMultilevel"/>
    <w:tmpl w:val="BFE8DD5E"/>
    <w:lvl w:ilvl="0" w:tplc="0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852467">
    <w:abstractNumId w:val="2"/>
  </w:num>
  <w:num w:numId="2" w16cid:durableId="80875903">
    <w:abstractNumId w:val="1"/>
  </w:num>
  <w:num w:numId="3" w16cid:durableId="122907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DE"/>
    <w:rsid w:val="00022EDE"/>
    <w:rsid w:val="00036450"/>
    <w:rsid w:val="00040B25"/>
    <w:rsid w:val="00061C84"/>
    <w:rsid w:val="000629D5"/>
    <w:rsid w:val="00076632"/>
    <w:rsid w:val="000C45FF"/>
    <w:rsid w:val="000E3FD1"/>
    <w:rsid w:val="000E597C"/>
    <w:rsid w:val="000F46E6"/>
    <w:rsid w:val="00180329"/>
    <w:rsid w:val="0019001F"/>
    <w:rsid w:val="001A74A5"/>
    <w:rsid w:val="001B2ABD"/>
    <w:rsid w:val="001C1E8D"/>
    <w:rsid w:val="001D2335"/>
    <w:rsid w:val="001E1759"/>
    <w:rsid w:val="001F1ECC"/>
    <w:rsid w:val="002400EB"/>
    <w:rsid w:val="00244620"/>
    <w:rsid w:val="00256CF7"/>
    <w:rsid w:val="0030481B"/>
    <w:rsid w:val="003771C6"/>
    <w:rsid w:val="004071FC"/>
    <w:rsid w:val="00445947"/>
    <w:rsid w:val="004813B3"/>
    <w:rsid w:val="00496591"/>
    <w:rsid w:val="004C63E4"/>
    <w:rsid w:val="004D3011"/>
    <w:rsid w:val="00523F33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802CA0"/>
    <w:rsid w:val="00837F96"/>
    <w:rsid w:val="00846D4F"/>
    <w:rsid w:val="008B77DB"/>
    <w:rsid w:val="008C1736"/>
    <w:rsid w:val="00922D5C"/>
    <w:rsid w:val="009E7C63"/>
    <w:rsid w:val="00A10A67"/>
    <w:rsid w:val="00A2118D"/>
    <w:rsid w:val="00AD76E2"/>
    <w:rsid w:val="00B20152"/>
    <w:rsid w:val="00B61526"/>
    <w:rsid w:val="00B70850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E520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37F96"/>
    <w:pPr>
      <w:spacing w:after="200"/>
    </w:pPr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23F33"/>
    <w:rPr>
      <w:caps/>
      <w:color w:val="000000" w:themeColor="text1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523F33"/>
    <w:rPr>
      <w:caps/>
      <w:color w:val="000000" w:themeColor="text1"/>
      <w:sz w:val="7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engris">
    <w:name w:val="Texto en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837F96"/>
    <w:pPr>
      <w:spacing w:after="360"/>
      <w:contextualSpacing/>
    </w:pPr>
  </w:style>
  <w:style w:type="paragraph" w:customStyle="1" w:styleId="Detallesdecontacto">
    <w:name w:val="Detalles de contacto"/>
    <w:basedOn w:val="Normal"/>
    <w:qFormat/>
    <w:rsid w:val="000629D5"/>
    <w:pPr>
      <w:contextualSpacing/>
    </w:pPr>
  </w:style>
  <w:style w:type="paragraph" w:styleId="Sinespaciado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yedelin7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del\AppData\Roaming\Microsoft\Templates\Carta%20de%20presentaci&#243;n%20gris%20azulad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082BA79D534889944BE680B31F6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DF960-0490-4FA4-8B95-B5F7AFA78FE1}"/>
      </w:docPartPr>
      <w:docPartBody>
        <w:p w:rsidR="00000000" w:rsidRDefault="00000000">
          <w:pPr>
            <w:pStyle w:val="29082BA79D534889944BE680B31F689B"/>
          </w:pPr>
          <w:r w:rsidRPr="00846D4F">
            <w:rPr>
              <w:rStyle w:val="Ttulo2Car"/>
              <w:lang w:bidi="es-MX"/>
            </w:rPr>
            <w:t>CONTACTO</w:t>
          </w:r>
        </w:p>
      </w:docPartBody>
    </w:docPart>
    <w:docPart>
      <w:docPartPr>
        <w:name w:val="6FF961782A8D48B3AF98F050F2EAF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90CD0-F535-404D-99B3-8CDCEF1A27DF}"/>
      </w:docPartPr>
      <w:docPartBody>
        <w:p w:rsidR="00000000" w:rsidRDefault="00000000">
          <w:pPr>
            <w:pStyle w:val="6FF961782A8D48B3AF98F050F2EAF329"/>
          </w:pPr>
          <w:r w:rsidRPr="004D3011">
            <w:rPr>
              <w:lang w:bidi="es-MX"/>
            </w:rPr>
            <w:t>TELÉFONO:</w:t>
          </w:r>
        </w:p>
      </w:docPartBody>
    </w:docPart>
    <w:docPart>
      <w:docPartPr>
        <w:name w:val="FCAF096D1E534DC88F4BD7F594D1E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E735B-AE58-49EA-8CB7-478A5FD07F4C}"/>
      </w:docPartPr>
      <w:docPartBody>
        <w:p w:rsidR="00000000" w:rsidRDefault="00000000">
          <w:pPr>
            <w:pStyle w:val="FCAF096D1E534DC88F4BD7F594D1E1E8"/>
          </w:pPr>
          <w:r w:rsidRPr="004D3011">
            <w:rPr>
              <w:lang w:bidi="es-MX"/>
            </w:rPr>
            <w:t>CORREO: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68141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FB"/>
    <w:rsid w:val="000179FB"/>
    <w:rsid w:val="0064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18"/>
      <w:szCs w:val="26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CA8A8E6546D4B48BE90EFA2C57FE0FE">
    <w:name w:val="0CA8A8E6546D4B48BE90EFA2C57FE0FE"/>
  </w:style>
  <w:style w:type="paragraph" w:customStyle="1" w:styleId="527BC79BD7B447EA919281DD8ECD03D5">
    <w:name w:val="527BC79BD7B447EA919281DD8ECD03D5"/>
  </w:style>
  <w:style w:type="paragraph" w:customStyle="1" w:styleId="22B768B0A7E547D18EF2131B24856367">
    <w:name w:val="22B768B0A7E547D18EF2131B24856367"/>
  </w:style>
  <w:style w:type="paragraph" w:customStyle="1" w:styleId="9EBE1BBE014849B2A8754794B5FDD3D2">
    <w:name w:val="9EBE1BBE014849B2A8754794B5FDD3D2"/>
  </w:style>
  <w:style w:type="paragraph" w:customStyle="1" w:styleId="BF14A7F40C404206A8F875A9C4DE1021">
    <w:name w:val="BF14A7F40C404206A8F875A9C4DE1021"/>
  </w:style>
  <w:style w:type="paragraph" w:customStyle="1" w:styleId="6F9FE1A2B31848E78AD61602C91AF5EA">
    <w:name w:val="6F9FE1A2B31848E78AD61602C91AF5EA"/>
  </w:style>
  <w:style w:type="paragraph" w:customStyle="1" w:styleId="C6A5D7F4AC1D4CD181B052DD4942DB76">
    <w:name w:val="C6A5D7F4AC1D4CD181B052DD4942DB76"/>
  </w:style>
  <w:style w:type="paragraph" w:customStyle="1" w:styleId="E2BF88473E3946D19925CADE50A1C1EE">
    <w:name w:val="E2BF88473E3946D19925CADE50A1C1EE"/>
  </w:style>
  <w:style w:type="paragraph" w:styleId="Listaconvieta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kern w:val="0"/>
      <w:sz w:val="18"/>
      <w:szCs w:val="20"/>
      <w:lang w:val="es-ES" w:eastAsia="en-US"/>
      <w14:ligatures w14:val="none"/>
    </w:rPr>
  </w:style>
  <w:style w:type="paragraph" w:customStyle="1" w:styleId="2899F7B35BE4494D8FBEE6488516B4C7">
    <w:name w:val="2899F7B35BE4494D8FBEE6488516B4C7"/>
  </w:style>
  <w:style w:type="character" w:customStyle="1" w:styleId="Textoengris">
    <w:name w:val="Texto en gris"/>
    <w:basedOn w:val="Fuentedeprrafopredeter"/>
    <w:uiPriority w:val="4"/>
    <w:semiHidden/>
    <w:qFormat/>
    <w:rPr>
      <w:color w:val="808080" w:themeColor="background1" w:themeShade="80"/>
    </w:rPr>
  </w:style>
  <w:style w:type="paragraph" w:customStyle="1" w:styleId="98E71B6744304C99A9787CC2DEC69D37">
    <w:name w:val="98E71B6744304C99A9787CC2DEC69D37"/>
  </w:style>
  <w:style w:type="paragraph" w:customStyle="1" w:styleId="649ECCBFA2FC41F8AC514D7ECB86F5C9">
    <w:name w:val="649ECCBFA2FC41F8AC514D7ECB86F5C9"/>
  </w:style>
  <w:style w:type="paragraph" w:customStyle="1" w:styleId="FBDFC552F1FB4E13A6C26EDAC978AC1F">
    <w:name w:val="FBDFC552F1FB4E13A6C26EDAC978AC1F"/>
  </w:style>
  <w:style w:type="paragraph" w:customStyle="1" w:styleId="B5E5527D57D346EC8FB975DD849AD938">
    <w:name w:val="B5E5527D57D346EC8FB975DD849AD938"/>
  </w:style>
  <w:style w:type="paragraph" w:customStyle="1" w:styleId="314A2AAC958043BCA4145F142E1594C1">
    <w:name w:val="314A2AAC958043BCA4145F142E1594C1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kern w:val="0"/>
      <w:sz w:val="18"/>
      <w:szCs w:val="26"/>
      <w:lang w:val="es-ES" w:eastAsia="ja-JP"/>
      <w14:ligatures w14:val="none"/>
    </w:rPr>
  </w:style>
  <w:style w:type="paragraph" w:customStyle="1" w:styleId="29082BA79D534889944BE680B31F689B">
    <w:name w:val="29082BA79D534889944BE680B31F689B"/>
  </w:style>
  <w:style w:type="paragraph" w:customStyle="1" w:styleId="6FF961782A8D48B3AF98F050F2EAF329">
    <w:name w:val="6FF961782A8D48B3AF98F050F2EAF329"/>
  </w:style>
  <w:style w:type="paragraph" w:customStyle="1" w:styleId="07B4D05E91CA40BB8047E5DE5F7659B9">
    <w:name w:val="07B4D05E91CA40BB8047E5DE5F7659B9"/>
  </w:style>
  <w:style w:type="paragraph" w:customStyle="1" w:styleId="21991DCF3DD74D9DB71DFA1602D0E0D3">
    <w:name w:val="21991DCF3DD74D9DB71DFA1602D0E0D3"/>
  </w:style>
  <w:style w:type="paragraph" w:customStyle="1" w:styleId="17D0E0A158FF4647B068C419666D3489">
    <w:name w:val="17D0E0A158FF4647B068C419666D3489"/>
  </w:style>
  <w:style w:type="paragraph" w:customStyle="1" w:styleId="FCAF096D1E534DC88F4BD7F594D1E1E8">
    <w:name w:val="FCAF096D1E534DC88F4BD7F594D1E1E8"/>
  </w:style>
  <w:style w:type="character" w:styleId="Hipervnculo">
    <w:name w:val="Hyperlink"/>
    <w:basedOn w:val="Fuentedeprrafopredeter"/>
    <w:uiPriority w:val="99"/>
    <w:rsid w:val="000179FB"/>
    <w:rPr>
      <w:color w:val="C45911" w:themeColor="accent2" w:themeShade="BF"/>
      <w:u w:val="single"/>
    </w:rPr>
  </w:style>
  <w:style w:type="paragraph" w:customStyle="1" w:styleId="DE180E2850AC45289B913C9400E125BC">
    <w:name w:val="DE180E2850AC45289B913C9400E125BC"/>
  </w:style>
  <w:style w:type="paragraph" w:customStyle="1" w:styleId="DC9416A87B3E4912A91EDF2373573B0B">
    <w:name w:val="DC9416A87B3E4912A91EDF2373573B0B"/>
    <w:rsid w:val="000179FB"/>
  </w:style>
  <w:style w:type="paragraph" w:customStyle="1" w:styleId="553F027D25EE4193A35B1520894E0560">
    <w:name w:val="553F027D25EE4193A35B1520894E0560"/>
    <w:rsid w:val="000179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gris azulado</Template>
  <TotalTime>0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2024-01-16T15:45:00Z</dcterms:created>
  <dcterms:modified xsi:type="dcterms:W3CDTF">2024-01-16T16:12:00Z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